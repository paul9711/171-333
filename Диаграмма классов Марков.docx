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79544" w14:textId="77777777" w:rsidR="00EA0984" w:rsidRPr="00EA3489" w:rsidRDefault="00E91EB5" w:rsidP="00EA0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A0984" w:rsidRPr="00EA3489">
        <w:rPr>
          <w:rFonts w:ascii="Times New Roman" w:hAnsi="Times New Roman" w:cs="Times New Roman"/>
          <w:sz w:val="28"/>
          <w:szCs w:val="28"/>
        </w:rPr>
        <w:t>инистерство образования и науки Российской Федерации</w:t>
      </w:r>
    </w:p>
    <w:p w14:paraId="5DB615BD" w14:textId="77777777" w:rsidR="00EA0984" w:rsidRPr="00EA3489" w:rsidRDefault="00E91EB5" w:rsidP="00E91E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A3489">
        <w:rPr>
          <w:rFonts w:ascii="Times New Roman" w:hAnsi="Times New Roman" w:cs="Times New Roman"/>
          <w:sz w:val="28"/>
          <w:szCs w:val="28"/>
        </w:rPr>
        <w:t>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2D6CCACE" w14:textId="77777777" w:rsidR="00EA0984" w:rsidRPr="00EA3489" w:rsidRDefault="00EA0984" w:rsidP="00EA0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89">
        <w:rPr>
          <w:rFonts w:ascii="Times New Roman" w:hAnsi="Times New Roman" w:cs="Times New Roman"/>
          <w:sz w:val="28"/>
          <w:szCs w:val="28"/>
        </w:rPr>
        <w:t>(МОСКОВСКИЙ ПОЛИТЕХ)</w:t>
      </w:r>
    </w:p>
    <w:p w14:paraId="41ACFDD4" w14:textId="77777777" w:rsidR="00EA0984" w:rsidRPr="00EA3489" w:rsidRDefault="00EA0984" w:rsidP="00EA0984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4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69EDC8" wp14:editId="44D3E9FF">
            <wp:extent cx="1119505" cy="1119505"/>
            <wp:effectExtent l="0" t="0" r="4445" b="4445"/>
            <wp:docPr id="1" name="Рисунок 1" descr="C:\Users\Tafin\AppData\Local\Microsoft\Windows\INetCache\Content.Word\Лого в вор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fin\AppData\Local\Microsoft\Windows\INetCache\Content.Word\Лого в ворд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8250" w14:textId="77777777" w:rsidR="004C4567" w:rsidRDefault="004C4567" w:rsidP="00EA09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DF7CD" w14:textId="77777777" w:rsidR="00EA0984" w:rsidRPr="00EA3489" w:rsidRDefault="004679C2" w:rsidP="00EA0984">
      <w:pPr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Предмет"/>
          <w:tag w:val="Предмет"/>
          <w:id w:val="248309342"/>
          <w:placeholder>
            <w:docPart w:val="D452C193CCD84EE1A4891F8D6594B615"/>
          </w:placeholder>
          <w:text/>
        </w:sdtPr>
        <w:sdtEndPr/>
        <w:sdtContent>
          <w:r w:rsidR="00DE5CB4" w:rsidRPr="00DE5CB4">
            <w:rPr>
              <w:rFonts w:ascii="Times New Roman" w:hAnsi="Times New Roman" w:cs="Times New Roman"/>
              <w:sz w:val="28"/>
              <w:szCs w:val="28"/>
            </w:rPr>
            <w:t>Программная инженерия</w:t>
          </w:r>
        </w:sdtContent>
      </w:sdt>
    </w:p>
    <w:p w14:paraId="7E384AE9" w14:textId="77777777" w:rsidR="00EA0984" w:rsidRPr="00EA3489" w:rsidRDefault="00EA0984" w:rsidP="00EA0984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alias w:val="Тип работы"/>
        <w:id w:val="-705184883"/>
        <w:placeholder>
          <w:docPart w:val="B04FD0171C8D4F5F9D9115AF2BA3F13A"/>
        </w:placeholder>
        <w:text/>
      </w:sdtPr>
      <w:sdtEndPr/>
      <w:sdtContent>
        <w:p w14:paraId="509ECBDF" w14:textId="29628A90" w:rsidR="00EA0984" w:rsidRPr="00EA3489" w:rsidRDefault="002531C0" w:rsidP="00EA098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Вариант №</w:t>
          </w:r>
          <w:r w:rsidR="003A2CF1">
            <w:rPr>
              <w:rFonts w:ascii="Times New Roman" w:hAnsi="Times New Roman" w:cs="Times New Roman"/>
              <w:sz w:val="28"/>
              <w:szCs w:val="28"/>
              <w:lang w:val="en-US"/>
            </w:rPr>
            <w:t>1</w:t>
          </w:r>
        </w:p>
      </w:sdtContent>
    </w:sdt>
    <w:p w14:paraId="77001455" w14:textId="77777777" w:rsidR="00EA0984" w:rsidRPr="00EA3489" w:rsidRDefault="00EA0984" w:rsidP="00EA09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F76A" w14:textId="77777777" w:rsidR="00EA0984" w:rsidRPr="00EA3489" w:rsidRDefault="004679C2" w:rsidP="00DE5CB4">
      <w:pPr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Название"/>
          <w:tag w:val=""/>
          <w:id w:val="-1837761653"/>
          <w:placeholder>
            <w:docPart w:val="0417E1BFF0874F8586CA8FE19CF1D40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DE5CB4" w:rsidRPr="00DE5CB4">
            <w:rPr>
              <w:rFonts w:ascii="Times New Roman" w:hAnsi="Times New Roman" w:cs="Times New Roman"/>
              <w:sz w:val="28"/>
              <w:szCs w:val="28"/>
            </w:rPr>
            <w:t>Объектно-ориентированный подход к моделированию бизнес- процессов.</w:t>
          </w:r>
          <w:r w:rsidR="00DE5CB4">
            <w:rPr>
              <w:rFonts w:ascii="Times New Roman" w:hAnsi="Times New Roman" w:cs="Times New Roman"/>
              <w:sz w:val="28"/>
              <w:szCs w:val="28"/>
            </w:rPr>
            <w:br/>
          </w:r>
          <w:r w:rsidR="00DE5CB4" w:rsidRPr="00DE5CB4">
            <w:rPr>
              <w:rFonts w:ascii="Times New Roman" w:hAnsi="Times New Roman" w:cs="Times New Roman"/>
              <w:sz w:val="28"/>
              <w:szCs w:val="28"/>
            </w:rPr>
            <w:t>Модель классов и модель прецедентов.</w:t>
          </w:r>
        </w:sdtContent>
      </w:sdt>
    </w:p>
    <w:p w14:paraId="2DD88523" w14:textId="77777777" w:rsidR="00EA0984" w:rsidRPr="00EA3489" w:rsidRDefault="00EA0984" w:rsidP="00EA09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84B35" w14:textId="77777777" w:rsidR="00EA0984" w:rsidRPr="00EA3489" w:rsidRDefault="00EA0984" w:rsidP="00EA09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A12A3" w14:textId="77777777" w:rsidR="00EA0984" w:rsidRPr="00EA3489" w:rsidRDefault="00EA0984" w:rsidP="001B4A3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A3489">
        <w:rPr>
          <w:rFonts w:ascii="Times New Roman" w:hAnsi="Times New Roman" w:cs="Times New Roman"/>
          <w:sz w:val="28"/>
          <w:szCs w:val="28"/>
        </w:rPr>
        <w:t>Выполнил:</w:t>
      </w:r>
    </w:p>
    <w:p w14:paraId="41D9BDA6" w14:textId="07605E08" w:rsidR="00EA0984" w:rsidRPr="003A2CF1" w:rsidRDefault="00EA0984" w:rsidP="001B4A3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A3489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4E0C3B">
        <w:rPr>
          <w:rFonts w:ascii="Times New Roman" w:hAnsi="Times New Roman" w:cs="Times New Roman"/>
          <w:sz w:val="28"/>
          <w:szCs w:val="28"/>
        </w:rPr>
        <w:t>171-33</w:t>
      </w:r>
      <w:r w:rsidR="003A2CF1" w:rsidRPr="003A2CF1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="Times New Roman" w:hAnsi="Times New Roman" w:cs="Times New Roman"/>
          <w:sz w:val="28"/>
          <w:szCs w:val="28"/>
        </w:rPr>
        <w:alias w:val="Выполнил:"/>
        <w:tag w:val="Выполнил:"/>
        <w:id w:val="1825245062"/>
        <w:placeholder>
          <w:docPart w:val="EE6C6FBFE7C941569B8F6472687A1D2D"/>
        </w:placeholder>
        <w:text w:multiLine="1"/>
      </w:sdtPr>
      <w:sdtEndPr/>
      <w:sdtContent>
        <w:p w14:paraId="594D5941" w14:textId="193773E9" w:rsidR="001B4A34" w:rsidRDefault="003A2CF1" w:rsidP="004E0C3B">
          <w:pPr>
            <w:spacing w:after="0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Марков П.С.</w:t>
          </w:r>
        </w:p>
      </w:sdtContent>
    </w:sdt>
    <w:p w14:paraId="0765E530" w14:textId="77777777" w:rsidR="001B4A34" w:rsidRDefault="00D0126B" w:rsidP="004E0C3B">
      <w:pPr>
        <w:spacing w:after="0"/>
        <w:ind w:left="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6B161C5B" w14:textId="77777777" w:rsidR="001B4A34" w:rsidRDefault="004679C2" w:rsidP="004E0C3B">
      <w:pPr>
        <w:spacing w:after="0" w:line="240" w:lineRule="auto"/>
        <w:ind w:left="2835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Преподаватель"/>
          <w:tag w:val="Преподаватель"/>
          <w:id w:val="-1740326891"/>
          <w:placeholder>
            <w:docPart w:val="F010FD19423243DBBF7B05E6EE472CF6"/>
          </w:placeholder>
          <w:text/>
        </w:sdtPr>
        <w:sdtEndPr/>
        <w:sdtContent>
          <w:r w:rsidR="00DE5CB4" w:rsidRPr="00DE5CB4">
            <w:rPr>
              <w:rFonts w:ascii="Times New Roman" w:hAnsi="Times New Roman" w:cs="Times New Roman"/>
              <w:sz w:val="28"/>
              <w:szCs w:val="28"/>
            </w:rPr>
            <w:t>Будылина Е.А.</w:t>
          </w:r>
        </w:sdtContent>
      </w:sdt>
    </w:p>
    <w:p w14:paraId="4A4AB88F" w14:textId="77777777" w:rsidR="00D97791" w:rsidRDefault="00EA0984" w:rsidP="00D0126B">
      <w:pPr>
        <w:pStyle w:val="1"/>
      </w:pPr>
      <w:r w:rsidRPr="00E91EB5">
        <w:br w:type="page"/>
      </w:r>
      <w:r w:rsidR="00D0126B">
        <w:lastRenderedPageBreak/>
        <w:t>Цель</w:t>
      </w:r>
    </w:p>
    <w:p w14:paraId="2F971633" w14:textId="77777777" w:rsidR="00D0126B" w:rsidRPr="00D0126B" w:rsidRDefault="00D0126B" w:rsidP="00D0126B">
      <w:r w:rsidRPr="00D0126B">
        <w:t>Освоение методики анализа разрабатываемой программы; освоение задач формулирования функциональных и нефункциональных требований к программной реализации отдельных задач и к программе в целом; выработка навыков разработки технического задания.</w:t>
      </w:r>
    </w:p>
    <w:p w14:paraId="523B6A9C" w14:textId="77777777" w:rsidR="00D0126B" w:rsidRDefault="00D0126B" w:rsidP="00D0126B">
      <w:pPr>
        <w:pStyle w:val="1"/>
      </w:pPr>
      <w:r>
        <w:t>Задание</w:t>
      </w:r>
    </w:p>
    <w:p w14:paraId="4C75B278" w14:textId="77777777" w:rsidR="00D0126B" w:rsidRDefault="00D0126B" w:rsidP="00D0126B">
      <w:pPr>
        <w:pStyle w:val="a"/>
      </w:pPr>
      <w:r>
        <w:t xml:space="preserve">Определить структуру программы и состав функциональных задач. </w:t>
      </w:r>
    </w:p>
    <w:p w14:paraId="5A4C9097" w14:textId="77777777" w:rsidR="00D0126B" w:rsidRDefault="00D0126B" w:rsidP="00D0126B">
      <w:pPr>
        <w:pStyle w:val="a"/>
      </w:pPr>
      <w:r>
        <w:t>Разработать Модель классов и модель прецедентов для графического описания функциональных требований к программе.</w:t>
      </w:r>
    </w:p>
    <w:p w14:paraId="4653D961" w14:textId="77777777" w:rsidR="00D0126B" w:rsidRDefault="00D0126B">
      <w:pPr>
        <w:spacing w:line="259" w:lineRule="auto"/>
        <w:ind w:firstLine="0"/>
        <w:jc w:val="left"/>
      </w:pPr>
      <w:r>
        <w:br w:type="page"/>
      </w:r>
    </w:p>
    <w:p w14:paraId="19C746FE" w14:textId="3A93DF8A" w:rsidR="00D0126B" w:rsidRDefault="00D0126B" w:rsidP="00D0126B">
      <w:r w:rsidRPr="00D0126B">
        <w:lastRenderedPageBreak/>
        <w:t>Цель</w:t>
      </w:r>
      <w:r w:rsidR="001D49C4">
        <w:t xml:space="preserve"> создания</w:t>
      </w:r>
      <w:r w:rsidRPr="00D0126B">
        <w:t xml:space="preserve"> программы –</w:t>
      </w:r>
      <w:r>
        <w:t xml:space="preserve"> учёт </w:t>
      </w:r>
      <w:r w:rsidR="003A2CF1">
        <w:t>операций по обмену валют</w:t>
      </w:r>
      <w:r>
        <w:t xml:space="preserve">, хранение истории </w:t>
      </w:r>
      <w:r w:rsidR="003A2CF1">
        <w:t>обменов</w:t>
      </w:r>
      <w:r>
        <w:t>, и защита информации от несанкционированного доступа.</w:t>
      </w:r>
    </w:p>
    <w:p w14:paraId="0CFB2F34" w14:textId="77777777" w:rsidR="00D0126B" w:rsidRDefault="00D0126B" w:rsidP="001D49C4">
      <w:pPr>
        <w:pStyle w:val="2"/>
        <w:numPr>
          <w:ilvl w:val="0"/>
          <w:numId w:val="0"/>
        </w:numPr>
        <w:ind w:left="1069" w:hanging="360"/>
      </w:pPr>
      <w:r>
        <w:t>Требования к задачам:</w:t>
      </w:r>
    </w:p>
    <w:p w14:paraId="33AF4C58" w14:textId="1EA041BA" w:rsidR="00122FEE" w:rsidRDefault="00122FEE" w:rsidP="00122FEE">
      <w:pPr>
        <w:pStyle w:val="a"/>
        <w:numPr>
          <w:ilvl w:val="0"/>
          <w:numId w:val="7"/>
        </w:numPr>
        <w:ind w:hanging="720"/>
      </w:pPr>
      <w:r>
        <w:t xml:space="preserve">Требование к задаче «Добавление новых </w:t>
      </w:r>
      <w:r w:rsidR="003A2CF1">
        <w:t>клиентов</w:t>
      </w:r>
      <w:r>
        <w:t>». При выполнении данной задачи пользователь добавляет новую запись в таблицу с сотрудниками.</w:t>
      </w:r>
    </w:p>
    <w:p w14:paraId="010F91E8" w14:textId="2E42713C" w:rsidR="00122FEE" w:rsidRDefault="00122FEE" w:rsidP="00E416BB">
      <w:pPr>
        <w:pStyle w:val="a"/>
        <w:numPr>
          <w:ilvl w:val="0"/>
          <w:numId w:val="7"/>
        </w:numPr>
        <w:ind w:hanging="720"/>
      </w:pPr>
      <w:r>
        <w:t>Требование к задаче «</w:t>
      </w:r>
      <w:r w:rsidR="00E416BB">
        <w:t xml:space="preserve">Добавление </w:t>
      </w:r>
      <w:r w:rsidR="003A2CF1">
        <w:t>валют</w:t>
      </w:r>
      <w:r>
        <w:t>».</w:t>
      </w:r>
      <w:r w:rsidR="00E416BB">
        <w:t xml:space="preserve"> При выполнении данной задачи пользователь добавляет новую запись в таблицу товаров и заполняет все поля новой записи.</w:t>
      </w:r>
    </w:p>
    <w:p w14:paraId="4D5D20EF" w14:textId="570DBB4F" w:rsidR="00122FEE" w:rsidRDefault="00122FEE" w:rsidP="00122FEE">
      <w:pPr>
        <w:pStyle w:val="a"/>
        <w:numPr>
          <w:ilvl w:val="0"/>
          <w:numId w:val="7"/>
        </w:numPr>
        <w:ind w:hanging="720"/>
      </w:pPr>
      <w:r>
        <w:t>Требование к задаче «</w:t>
      </w:r>
      <w:r w:rsidR="003A2CF1">
        <w:t>Добавление кошелька для валюты</w:t>
      </w:r>
      <w:r>
        <w:t>».</w:t>
      </w:r>
      <w:r w:rsidR="007244A5">
        <w:t xml:space="preserve"> При выполнении данной задачи пользователь </w:t>
      </w:r>
      <w:r w:rsidR="003A2CF1">
        <w:t>добавляет новый кошелёк с определённой валютой</w:t>
      </w:r>
      <w:r w:rsidR="007244A5">
        <w:t>.</w:t>
      </w:r>
    </w:p>
    <w:p w14:paraId="34EAAFEE" w14:textId="77777777" w:rsidR="001D49C4" w:rsidRPr="001D49C4" w:rsidRDefault="001D49C4" w:rsidP="001D49C4">
      <w:pPr>
        <w:pStyle w:val="2"/>
        <w:numPr>
          <w:ilvl w:val="0"/>
          <w:numId w:val="0"/>
        </w:numPr>
        <w:ind w:left="1069" w:hanging="360"/>
      </w:pPr>
      <w:r>
        <w:t>Диаграммы</w:t>
      </w:r>
      <w:r w:rsidRPr="001D49C4">
        <w:t xml:space="preserve"> вариантов использования</w:t>
      </w:r>
      <w:r>
        <w:t>:</w:t>
      </w:r>
    </w:p>
    <w:p w14:paraId="2A6C1AAC" w14:textId="558BBFA8" w:rsidR="001D49C4" w:rsidRDefault="003A2CF1" w:rsidP="001D49C4">
      <w:pPr>
        <w:jc w:val="center"/>
      </w:pPr>
      <w:r>
        <w:rPr>
          <w:noProof/>
        </w:rPr>
        <w:drawing>
          <wp:inline distT="0" distB="0" distL="0" distR="0" wp14:anchorId="58334762" wp14:editId="29CA6B86">
            <wp:extent cx="5238750" cy="440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10D4" w14:textId="3F52E373" w:rsidR="00122FEE" w:rsidRDefault="001D49C4" w:rsidP="001D49C4">
      <w:pPr>
        <w:jc w:val="center"/>
        <w:sectPr w:rsidR="00122FEE" w:rsidSect="00E91EB5">
          <w:footerReference w:type="default" r:id="rId10"/>
          <w:footerReference w:type="first" r:id="rId11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 - </w:t>
      </w:r>
      <w:r w:rsidRPr="00897DDB">
        <w:t>Диаграмма вариантов использования</w:t>
      </w:r>
      <w:r>
        <w:t xml:space="preserve"> </w:t>
      </w:r>
      <w:r w:rsidR="003A2CF1">
        <w:t>администратором</w:t>
      </w:r>
      <w:r>
        <w:t>.</w:t>
      </w:r>
    </w:p>
    <w:p w14:paraId="37BA4E69" w14:textId="4911CF31" w:rsidR="001D49C4" w:rsidRDefault="003A2CF1" w:rsidP="001D49C4">
      <w:pPr>
        <w:jc w:val="center"/>
      </w:pPr>
      <w:r>
        <w:rPr>
          <w:noProof/>
        </w:rPr>
        <w:lastRenderedPageBreak/>
        <w:drawing>
          <wp:inline distT="0" distB="0" distL="0" distR="0" wp14:anchorId="1D0915E8" wp14:editId="28778D5C">
            <wp:extent cx="7037818" cy="468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199" cy="469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F13C" w14:textId="39945F84" w:rsidR="001D49C4" w:rsidRDefault="001D49C4" w:rsidP="001D49C4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 w:rsidRPr="000A1304">
        <w:t xml:space="preserve">Диаграмма вариантов использования </w:t>
      </w:r>
      <w:r w:rsidR="003A2CF1">
        <w:t>пользователем</w:t>
      </w:r>
      <w:r>
        <w:t>.</w:t>
      </w:r>
    </w:p>
    <w:p w14:paraId="32592B2B" w14:textId="0D76C556" w:rsidR="001D49C4" w:rsidRDefault="001D49C4" w:rsidP="001D49C4">
      <w:pPr>
        <w:jc w:val="center"/>
      </w:pPr>
    </w:p>
    <w:p w14:paraId="3CF6B138" w14:textId="77777777" w:rsidR="00122FEE" w:rsidRDefault="00122FEE" w:rsidP="001D49C4">
      <w:pPr>
        <w:jc w:val="center"/>
      </w:pPr>
    </w:p>
    <w:p w14:paraId="5EF97B69" w14:textId="77777777" w:rsidR="001D49C4" w:rsidRPr="001D49C4" w:rsidRDefault="001D49C4" w:rsidP="001D49C4">
      <w:pPr>
        <w:pStyle w:val="2"/>
        <w:numPr>
          <w:ilvl w:val="0"/>
          <w:numId w:val="0"/>
        </w:numPr>
        <w:ind w:left="1069" w:hanging="360"/>
      </w:pPr>
      <w:r>
        <w:lastRenderedPageBreak/>
        <w:t>Диаграмма классов</w:t>
      </w:r>
    </w:p>
    <w:p w14:paraId="24004702" w14:textId="7D396C64" w:rsidR="001D49C4" w:rsidRDefault="00781AB5" w:rsidP="001D49C4">
      <w:pPr>
        <w:jc w:val="center"/>
      </w:pPr>
      <w:r>
        <w:rPr>
          <w:noProof/>
        </w:rPr>
        <w:drawing>
          <wp:inline distT="0" distB="0" distL="0" distR="0" wp14:anchorId="4A49215A" wp14:editId="504B8BA7">
            <wp:extent cx="5524500" cy="3409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E5BA" w14:textId="77777777" w:rsidR="001D49C4" w:rsidRPr="00122FEE" w:rsidRDefault="001D49C4" w:rsidP="001D49C4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диаграмма классов.</w:t>
      </w:r>
    </w:p>
    <w:sectPr w:rsidR="001D49C4" w:rsidRPr="00122FEE" w:rsidSect="007244A5">
      <w:pgSz w:w="16838" w:h="11906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60311" w14:textId="77777777" w:rsidR="004679C2" w:rsidRDefault="004679C2" w:rsidP="00EA0984">
      <w:pPr>
        <w:spacing w:after="0" w:line="240" w:lineRule="auto"/>
      </w:pPr>
      <w:r>
        <w:separator/>
      </w:r>
    </w:p>
  </w:endnote>
  <w:endnote w:type="continuationSeparator" w:id="0">
    <w:p w14:paraId="7E6F56B5" w14:textId="77777777" w:rsidR="004679C2" w:rsidRDefault="004679C2" w:rsidP="00EA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0000" w:themeColor="text1"/>
      </w:rPr>
      <w:id w:val="1189571579"/>
      <w:docPartObj>
        <w:docPartGallery w:val="Page Numbers (Bottom of Page)"/>
        <w:docPartUnique/>
      </w:docPartObj>
    </w:sdtPr>
    <w:sdtEndPr/>
    <w:sdtContent>
      <w:p w14:paraId="3C34A729" w14:textId="77777777" w:rsidR="007244A5" w:rsidRPr="007244A5" w:rsidRDefault="007244A5" w:rsidP="007244A5">
        <w:pPr>
          <w:pStyle w:val="a8"/>
          <w:jc w:val="center"/>
          <w:rPr>
            <w:color w:val="000000" w:themeColor="text1"/>
          </w:rPr>
        </w:pPr>
        <w:r w:rsidRPr="007244A5">
          <w:rPr>
            <w:color w:val="000000" w:themeColor="text1"/>
          </w:rPr>
          <w:fldChar w:fldCharType="begin"/>
        </w:r>
        <w:r w:rsidRPr="007244A5">
          <w:rPr>
            <w:color w:val="000000" w:themeColor="text1"/>
          </w:rPr>
          <w:instrText>PAGE   \* MERGEFORMAT</w:instrText>
        </w:r>
        <w:r w:rsidRPr="007244A5">
          <w:rPr>
            <w:color w:val="000000" w:themeColor="text1"/>
          </w:rPr>
          <w:fldChar w:fldCharType="separate"/>
        </w:r>
        <w:r w:rsidR="004E0C3B">
          <w:rPr>
            <w:noProof/>
            <w:color w:val="000000" w:themeColor="text1"/>
          </w:rPr>
          <w:t>3</w:t>
        </w:r>
        <w:r w:rsidRPr="007244A5">
          <w:rPr>
            <w:color w:val="000000" w:themeColor="text1"/>
          </w:rPr>
          <w:fldChar w:fldCharType="end"/>
        </w:r>
      </w:p>
    </w:sdtContent>
  </w:sdt>
  <w:p w14:paraId="4AFDA4A3" w14:textId="77777777" w:rsidR="00EA0984" w:rsidRPr="007244A5" w:rsidRDefault="00EA0984" w:rsidP="007244A5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E7CEC" w14:textId="77777777" w:rsidR="00EA0984" w:rsidRDefault="00E91EB5" w:rsidP="00EA0984">
    <w:pPr>
      <w:jc w:val="center"/>
    </w:pPr>
    <w:r>
      <w:rPr>
        <w:rFonts w:ascii="Times New Roman" w:hAnsi="Times New Roman" w:cs="Times New Roman"/>
        <w:sz w:val="28"/>
        <w:szCs w:val="28"/>
      </w:rPr>
      <w:t>Москва</w:t>
    </w:r>
    <w:r w:rsidR="00EA0984">
      <w:rPr>
        <w:rFonts w:ascii="Times New Roman" w:hAnsi="Times New Roman" w:cs="Times New Roman"/>
        <w:sz w:val="28"/>
        <w:szCs w:val="28"/>
      </w:rPr>
      <w:t xml:space="preserve"> </w:t>
    </w:r>
    <w:r w:rsidR="00EA0984">
      <w:rPr>
        <w:rFonts w:ascii="Times New Roman" w:hAnsi="Times New Roman" w:cs="Times New Roman"/>
        <w:sz w:val="28"/>
        <w:szCs w:val="28"/>
      </w:rPr>
      <w:fldChar w:fldCharType="begin"/>
    </w:r>
    <w:r w:rsidR="00EA0984">
      <w:rPr>
        <w:rFonts w:ascii="Times New Roman" w:hAnsi="Times New Roman" w:cs="Times New Roman"/>
        <w:sz w:val="28"/>
        <w:szCs w:val="28"/>
      </w:rPr>
      <w:instrText xml:space="preserve"> TIME  \@ "yyyy"  \* MERGEFORMAT </w:instrText>
    </w:r>
    <w:r w:rsidR="00EA0984">
      <w:rPr>
        <w:rFonts w:ascii="Times New Roman" w:hAnsi="Times New Roman" w:cs="Times New Roman"/>
        <w:sz w:val="28"/>
        <w:szCs w:val="28"/>
      </w:rPr>
      <w:fldChar w:fldCharType="separate"/>
    </w:r>
    <w:r w:rsidR="003A2CF1">
      <w:rPr>
        <w:rFonts w:ascii="Times New Roman" w:hAnsi="Times New Roman" w:cs="Times New Roman"/>
        <w:noProof/>
        <w:sz w:val="28"/>
        <w:szCs w:val="28"/>
      </w:rPr>
      <w:t>2021</w:t>
    </w:r>
    <w:r w:rsidR="00EA0984">
      <w:rPr>
        <w:rFonts w:ascii="Times New Roman" w:hAnsi="Times New Roman" w:cs="Times New Roman"/>
        <w:sz w:val="28"/>
        <w:szCs w:val="28"/>
      </w:rPr>
      <w:fldChar w:fldCharType="end"/>
    </w:r>
    <w:r w:rsidR="00EA0984">
      <w:rPr>
        <w:rFonts w:ascii="Times New Roman" w:hAnsi="Times New Roman" w:cs="Times New Roman"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2D5A8" w14:textId="77777777" w:rsidR="004679C2" w:rsidRDefault="004679C2" w:rsidP="00EA0984">
      <w:pPr>
        <w:spacing w:after="0" w:line="240" w:lineRule="auto"/>
      </w:pPr>
      <w:r>
        <w:separator/>
      </w:r>
    </w:p>
  </w:footnote>
  <w:footnote w:type="continuationSeparator" w:id="0">
    <w:p w14:paraId="3FBFA283" w14:textId="77777777" w:rsidR="004679C2" w:rsidRDefault="004679C2" w:rsidP="00EA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2444A"/>
    <w:multiLevelType w:val="hybridMultilevel"/>
    <w:tmpl w:val="45B6BEF6"/>
    <w:lvl w:ilvl="0" w:tplc="9E442274">
      <w:start w:val="1"/>
      <w:numFmt w:val="decimal"/>
      <w:pStyle w:val="2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828D4"/>
    <w:multiLevelType w:val="hybridMultilevel"/>
    <w:tmpl w:val="CD18C12E"/>
    <w:lvl w:ilvl="0" w:tplc="ED36DA4A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543BA"/>
    <w:multiLevelType w:val="hybridMultilevel"/>
    <w:tmpl w:val="17961440"/>
    <w:lvl w:ilvl="0" w:tplc="5E1CF678">
      <w:start w:val="1"/>
      <w:numFmt w:val="russianLower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6B"/>
    <w:rsid w:val="001159F3"/>
    <w:rsid w:val="00122FEE"/>
    <w:rsid w:val="001B07FE"/>
    <w:rsid w:val="001B4A34"/>
    <w:rsid w:val="001B4E9A"/>
    <w:rsid w:val="001D49C4"/>
    <w:rsid w:val="0023787A"/>
    <w:rsid w:val="002531C0"/>
    <w:rsid w:val="002C5503"/>
    <w:rsid w:val="003247A1"/>
    <w:rsid w:val="003A2CF1"/>
    <w:rsid w:val="004679C2"/>
    <w:rsid w:val="00486804"/>
    <w:rsid w:val="004C4567"/>
    <w:rsid w:val="004E0C3B"/>
    <w:rsid w:val="005F0435"/>
    <w:rsid w:val="00601F0E"/>
    <w:rsid w:val="007244A5"/>
    <w:rsid w:val="00781AB5"/>
    <w:rsid w:val="009A7320"/>
    <w:rsid w:val="00A43D5D"/>
    <w:rsid w:val="00B8760E"/>
    <w:rsid w:val="00BA5A53"/>
    <w:rsid w:val="00C152FD"/>
    <w:rsid w:val="00CE34BA"/>
    <w:rsid w:val="00CF2382"/>
    <w:rsid w:val="00D0126B"/>
    <w:rsid w:val="00D44B89"/>
    <w:rsid w:val="00D97791"/>
    <w:rsid w:val="00DA56FC"/>
    <w:rsid w:val="00DE5CB4"/>
    <w:rsid w:val="00DF4565"/>
    <w:rsid w:val="00E05DF8"/>
    <w:rsid w:val="00E416BB"/>
    <w:rsid w:val="00E91EB5"/>
    <w:rsid w:val="00EA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691999"/>
  <w15:chartTrackingRefBased/>
  <w15:docId w15:val="{E15AC9AD-B858-46AC-AD44-052D73BD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A56FC"/>
    <w:pPr>
      <w:spacing w:line="360" w:lineRule="auto"/>
      <w:ind w:firstLine="709"/>
      <w:jc w:val="both"/>
    </w:pPr>
    <w:rPr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1B07FE"/>
    <w:pPr>
      <w:keepNext/>
      <w:keepLines/>
      <w:numPr>
        <w:numId w:val="1"/>
      </w:numPr>
      <w:spacing w:before="240" w:after="240" w:line="240" w:lineRule="auto"/>
      <w:ind w:left="709"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97791"/>
    <w:pPr>
      <w:keepNext/>
      <w:keepLines/>
      <w:numPr>
        <w:numId w:val="2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07F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D97791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caption"/>
    <w:basedOn w:val="a0"/>
    <w:next w:val="a0"/>
    <w:autoRedefine/>
    <w:uiPriority w:val="35"/>
    <w:unhideWhenUsed/>
    <w:qFormat/>
    <w:rsid w:val="00DA56FC"/>
    <w:pPr>
      <w:spacing w:after="200" w:line="240" w:lineRule="auto"/>
      <w:ind w:firstLine="0"/>
    </w:pPr>
    <w:rPr>
      <w:iCs/>
      <w:szCs w:val="18"/>
    </w:rPr>
  </w:style>
  <w:style w:type="character" w:styleId="a5">
    <w:name w:val="Placeholder Text"/>
    <w:basedOn w:val="a1"/>
    <w:uiPriority w:val="99"/>
    <w:semiHidden/>
    <w:rsid w:val="00EA0984"/>
    <w:rPr>
      <w:color w:val="808080"/>
    </w:rPr>
  </w:style>
  <w:style w:type="paragraph" w:styleId="a6">
    <w:name w:val="header"/>
    <w:basedOn w:val="a0"/>
    <w:link w:val="a7"/>
    <w:uiPriority w:val="99"/>
    <w:unhideWhenUsed/>
    <w:rsid w:val="00EA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A0984"/>
  </w:style>
  <w:style w:type="paragraph" w:styleId="a8">
    <w:name w:val="footer"/>
    <w:basedOn w:val="a0"/>
    <w:link w:val="a9"/>
    <w:uiPriority w:val="99"/>
    <w:unhideWhenUsed/>
    <w:rsid w:val="00EA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A0984"/>
  </w:style>
  <w:style w:type="paragraph" w:styleId="a">
    <w:name w:val="List Paragraph"/>
    <w:basedOn w:val="a0"/>
    <w:uiPriority w:val="34"/>
    <w:qFormat/>
    <w:rsid w:val="00122FEE"/>
    <w:pPr>
      <w:numPr>
        <w:numId w:val="3"/>
      </w:numPr>
      <w:ind w:left="709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1042;&#1089;&#1087;&#1086;&#1084;&#1086;&#1075;&#1072;&#1090;&#1077;&#1083;&#1100;&#1085;&#1086;&#1077;%20&#1091;&#1095;&#1105;&#1073;&#1099;\&#1064;&#1072;&#1073;&#1083;&#1086;&#1085;%20&#1089;%20&#1090;&#1080;&#1090;&#1091;&#1083;&#1100;&#1085;&#1080;&#1082;&#1086;&#108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52C193CCD84EE1A4891F8D6594B6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9A9D5-0001-4666-8DEB-5F810729949E}"/>
      </w:docPartPr>
      <w:docPartBody>
        <w:p w:rsidR="008367E9" w:rsidRDefault="008367E9">
          <w:pPr>
            <w:pStyle w:val="D452C193CCD84EE1A4891F8D6594B615"/>
          </w:pPr>
          <w:r w:rsidRPr="00B976EB">
            <w:rPr>
              <w:rStyle w:val="a3"/>
            </w:rPr>
            <w:t>[</w:t>
          </w:r>
          <w:r>
            <w:rPr>
              <w:rStyle w:val="a3"/>
            </w:rPr>
            <w:t>Название предмета</w:t>
          </w:r>
          <w:r w:rsidRPr="00B976EB">
            <w:rPr>
              <w:rStyle w:val="a3"/>
            </w:rPr>
            <w:t>]</w:t>
          </w:r>
        </w:p>
      </w:docPartBody>
    </w:docPart>
    <w:docPart>
      <w:docPartPr>
        <w:name w:val="B04FD0171C8D4F5F9D9115AF2BA3F1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475C16-E63F-4538-973C-2F0D97A00DEC}"/>
      </w:docPartPr>
      <w:docPartBody>
        <w:p w:rsidR="008367E9" w:rsidRDefault="008367E9">
          <w:pPr>
            <w:pStyle w:val="B04FD0171C8D4F5F9D9115AF2BA3F13A"/>
          </w:pPr>
          <w:r w:rsidRPr="00B976EB">
            <w:rPr>
              <w:rStyle w:val="a3"/>
            </w:rPr>
            <w:t>[</w:t>
          </w:r>
          <w:r>
            <w:rPr>
              <w:rStyle w:val="a3"/>
            </w:rPr>
            <w:t>Тип работы (ЛР, Доклад и т.д.)</w:t>
          </w:r>
          <w:r w:rsidRPr="00B976EB">
            <w:rPr>
              <w:rStyle w:val="a3"/>
            </w:rPr>
            <w:t>]</w:t>
          </w:r>
        </w:p>
      </w:docPartBody>
    </w:docPart>
    <w:docPart>
      <w:docPartPr>
        <w:name w:val="0417E1BFF0874F8586CA8FE19CF1D4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D343FB-101C-4580-801E-18691D7EFE42}"/>
      </w:docPartPr>
      <w:docPartBody>
        <w:p w:rsidR="008367E9" w:rsidRDefault="008367E9">
          <w:pPr>
            <w:pStyle w:val="0417E1BFF0874F8586CA8FE19CF1D408"/>
          </w:pPr>
          <w:r w:rsidRPr="005B5C4C">
            <w:rPr>
              <w:rStyle w:val="a3"/>
            </w:rPr>
            <w:t>[Название</w:t>
          </w:r>
          <w:r>
            <w:rPr>
              <w:rStyle w:val="a3"/>
            </w:rPr>
            <w:t xml:space="preserve"> работы</w:t>
          </w:r>
          <w:r w:rsidRPr="005B5C4C">
            <w:rPr>
              <w:rStyle w:val="a3"/>
            </w:rPr>
            <w:t>]</w:t>
          </w:r>
        </w:p>
      </w:docPartBody>
    </w:docPart>
    <w:docPart>
      <w:docPartPr>
        <w:name w:val="EE6C6FBFE7C941569B8F6472687A1D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5A7035-BB08-44EC-B7DA-24A4B2C69B18}"/>
      </w:docPartPr>
      <w:docPartBody>
        <w:p w:rsidR="008367E9" w:rsidRDefault="008367E9">
          <w:pPr>
            <w:pStyle w:val="EE6C6FBFE7C941569B8F6472687A1D2D"/>
          </w:pPr>
          <w:r w:rsidRPr="00B976EB">
            <w:rPr>
              <w:rStyle w:val="a3"/>
            </w:rPr>
            <w:t>[</w:t>
          </w:r>
          <w:r>
            <w:rPr>
              <w:rStyle w:val="a3"/>
            </w:rPr>
            <w:t>Кто выполнил работу]</w:t>
          </w:r>
        </w:p>
      </w:docPartBody>
    </w:docPart>
    <w:docPart>
      <w:docPartPr>
        <w:name w:val="F010FD19423243DBBF7B05E6EE472C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DDAEB-589E-4D6D-8AB9-A3956C183ED8}"/>
      </w:docPartPr>
      <w:docPartBody>
        <w:p w:rsidR="008367E9" w:rsidRDefault="008367E9">
          <w:pPr>
            <w:pStyle w:val="F010FD19423243DBBF7B05E6EE472CF6"/>
          </w:pPr>
          <w:r w:rsidRPr="00B976EB">
            <w:rPr>
              <w:rStyle w:val="a3"/>
            </w:rPr>
            <w:t>[</w:t>
          </w:r>
          <w:r>
            <w:rPr>
              <w:rStyle w:val="a3"/>
            </w:rPr>
            <w:t>Имя преподавателя]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7E9"/>
    <w:rsid w:val="005E1010"/>
    <w:rsid w:val="008367E9"/>
    <w:rsid w:val="00B2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452C193CCD84EE1A4891F8D6594B615">
    <w:name w:val="D452C193CCD84EE1A4891F8D6594B615"/>
  </w:style>
  <w:style w:type="paragraph" w:customStyle="1" w:styleId="B04FD0171C8D4F5F9D9115AF2BA3F13A">
    <w:name w:val="B04FD0171C8D4F5F9D9115AF2BA3F13A"/>
  </w:style>
  <w:style w:type="paragraph" w:customStyle="1" w:styleId="0417E1BFF0874F8586CA8FE19CF1D408">
    <w:name w:val="0417E1BFF0874F8586CA8FE19CF1D408"/>
  </w:style>
  <w:style w:type="paragraph" w:customStyle="1" w:styleId="EE6C6FBFE7C941569B8F6472687A1D2D">
    <w:name w:val="EE6C6FBFE7C941569B8F6472687A1D2D"/>
  </w:style>
  <w:style w:type="paragraph" w:customStyle="1" w:styleId="F010FD19423243DBBF7B05E6EE472CF6">
    <w:name w:val="F010FD19423243DBBF7B05E6EE472C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E6486-C9FA-4C98-869E-051FE812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 титульником</Template>
  <TotalTime>29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Объектно-ориентированный подход к моделированию бизнес- процессов.
Модель классов и модель прецедентов.</vt:lpstr>
    </vt:vector>
  </TitlesOfParts>
  <Company>Tafin&amp;Blad inc.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Объектно-ориентированный подход к моделированию бизнес- процессов.
Модель классов и модель прецедентов.</dc:title>
  <dc:subject/>
  <dc:creator>Тафинцев Фёдор Алексеевич</dc:creator>
  <cp:keywords/>
  <dc:description/>
  <cp:lastModifiedBy> </cp:lastModifiedBy>
  <cp:revision>3</cp:revision>
  <dcterms:created xsi:type="dcterms:W3CDTF">2020-06-25T09:03:00Z</dcterms:created>
  <dcterms:modified xsi:type="dcterms:W3CDTF">2021-03-01T07:45:00Z</dcterms:modified>
</cp:coreProperties>
</file>